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121" w:rsidRPr="00B525CD" w:rsidRDefault="00C32875" w:rsidP="00684A75">
      <w:pPr>
        <w:rPr>
          <w:sz w:val="28"/>
          <w:szCs w:val="28"/>
        </w:rPr>
      </w:pPr>
      <w:r w:rsidRPr="00B525CD">
        <w:rPr>
          <w:sz w:val="28"/>
          <w:szCs w:val="28"/>
        </w:rPr>
        <w:t xml:space="preserve">Orte für </w:t>
      </w:r>
      <w:proofErr w:type="spellStart"/>
      <w:r w:rsidRPr="00B525CD">
        <w:rPr>
          <w:sz w:val="28"/>
          <w:szCs w:val="28"/>
        </w:rPr>
        <w:t>Android</w:t>
      </w:r>
      <w:proofErr w:type="spellEnd"/>
      <w:r w:rsidRPr="00B525CD">
        <w:rPr>
          <w:sz w:val="28"/>
          <w:szCs w:val="28"/>
        </w:rPr>
        <w:t xml:space="preserve"> App – HS Anhalt Köthen</w:t>
      </w:r>
    </w:p>
    <w:p w:rsidR="00BF250D" w:rsidRPr="00B525CD" w:rsidRDefault="00BF250D" w:rsidP="00684A75">
      <w:pPr>
        <w:rPr>
          <w:sz w:val="28"/>
          <w:szCs w:val="28"/>
        </w:rPr>
      </w:pPr>
      <w:r w:rsidRPr="00B525CD">
        <w:rPr>
          <w:sz w:val="28"/>
          <w:szCs w:val="28"/>
        </w:rPr>
        <w:t>Adressen in Koordinaten umwandeln:</w:t>
      </w:r>
    </w:p>
    <w:p w:rsidR="00BF250D" w:rsidRPr="00B525CD" w:rsidRDefault="00BF250D" w:rsidP="00684A75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B525CD">
        <w:rPr>
          <w:sz w:val="28"/>
          <w:szCs w:val="28"/>
        </w:rPr>
        <w:t>www.ralf-wessels.de/Beispiele/Geocoding.html</w:t>
      </w:r>
    </w:p>
    <w:p w:rsidR="00C32875" w:rsidRPr="00B525CD" w:rsidRDefault="00C32875" w:rsidP="00684A75">
      <w:pPr>
        <w:rPr>
          <w:sz w:val="24"/>
          <w:szCs w:val="24"/>
        </w:rPr>
      </w:pPr>
      <w:r w:rsidRPr="00B525CD">
        <w:rPr>
          <w:sz w:val="24"/>
          <w:szCs w:val="24"/>
        </w:rPr>
        <w:t>Hochschule:</w:t>
      </w:r>
    </w:p>
    <w:p w:rsidR="00BC6844" w:rsidRDefault="00C32875" w:rsidP="00684A75">
      <w:pPr>
        <w:pStyle w:val="Listenabsatz"/>
        <w:numPr>
          <w:ilvl w:val="0"/>
          <w:numId w:val="1"/>
        </w:numPr>
      </w:pPr>
      <w:r>
        <w:t>Dekanat FB 6, Hochschulbibliothek (Gebäude 01)</w:t>
      </w:r>
    </w:p>
    <w:p w:rsidR="00C32875" w:rsidRPr="00684A75" w:rsidRDefault="00BF250D" w:rsidP="00684A75">
      <w:pPr>
        <w:pStyle w:val="Listenabsatz"/>
        <w:numPr>
          <w:ilvl w:val="1"/>
          <w:numId w:val="1"/>
        </w:numPr>
        <w:rPr>
          <w:color w:val="FF0000"/>
        </w:rPr>
      </w:pPr>
      <w:r w:rsidRPr="00684A75">
        <w:rPr>
          <w:color w:val="FF0000"/>
        </w:rPr>
        <w:t>Bernburger Straße xx</w:t>
      </w:r>
      <w:r w:rsidR="00C32875" w:rsidRPr="00684A75">
        <w:rPr>
          <w:color w:val="FF0000"/>
        </w:rPr>
        <w:t>, 06366 Köthen</w:t>
      </w:r>
    </w:p>
    <w:p w:rsidR="00C32875" w:rsidRPr="00684A75" w:rsidRDefault="00BC6844" w:rsidP="00684A75">
      <w:pPr>
        <w:pStyle w:val="Listenabsatz"/>
        <w:numPr>
          <w:ilvl w:val="2"/>
          <w:numId w:val="1"/>
        </w:numPr>
        <w:rPr>
          <w:color w:val="FF0000"/>
        </w:rPr>
      </w:pPr>
      <w:r w:rsidRPr="00684A75">
        <w:rPr>
          <w:color w:val="FF0000"/>
        </w:rPr>
        <w:t>51.754453,11.969829</w:t>
      </w:r>
    </w:p>
    <w:p w:rsidR="00BC6844" w:rsidRDefault="00BC6844" w:rsidP="00684A75">
      <w:pPr>
        <w:pStyle w:val="Listenabsatz"/>
        <w:numPr>
          <w:ilvl w:val="0"/>
          <w:numId w:val="1"/>
        </w:numPr>
      </w:pPr>
      <w:r>
        <w:t>Dekanat FB 7 (Gebäude 02)</w:t>
      </w:r>
    </w:p>
    <w:p w:rsidR="00BC6844" w:rsidRPr="00684A75" w:rsidRDefault="00BC6844" w:rsidP="00684A75">
      <w:pPr>
        <w:pStyle w:val="Listenabsatz"/>
        <w:numPr>
          <w:ilvl w:val="1"/>
          <w:numId w:val="1"/>
        </w:numPr>
        <w:rPr>
          <w:color w:val="FF0000"/>
        </w:rPr>
      </w:pPr>
      <w:r w:rsidRPr="00684A75">
        <w:rPr>
          <w:color w:val="FF0000"/>
        </w:rPr>
        <w:t>Bernburger Straße xx, 06366 Köthen</w:t>
      </w:r>
    </w:p>
    <w:p w:rsidR="00BC6844" w:rsidRPr="00684A75" w:rsidRDefault="00BC6844" w:rsidP="00684A75">
      <w:pPr>
        <w:pStyle w:val="Listenabsatz"/>
        <w:numPr>
          <w:ilvl w:val="2"/>
          <w:numId w:val="1"/>
        </w:numPr>
        <w:rPr>
          <w:color w:val="FF0000"/>
        </w:rPr>
      </w:pPr>
      <w:r w:rsidRPr="00684A75">
        <w:rPr>
          <w:color w:val="FF0000"/>
        </w:rPr>
        <w:t>51.754868,11.968268</w:t>
      </w:r>
    </w:p>
    <w:p w:rsidR="00BC6844" w:rsidRDefault="00BC6844" w:rsidP="00684A75">
      <w:pPr>
        <w:pStyle w:val="Listenabsatz"/>
        <w:numPr>
          <w:ilvl w:val="0"/>
          <w:numId w:val="1"/>
        </w:numPr>
      </w:pPr>
      <w:r>
        <w:t>Präsidium, Leiter Verwaltung, ASA, AAA, FTTZ, ZIK, Poststelle, zentr. Wache (Gebäude 03)</w:t>
      </w:r>
    </w:p>
    <w:p w:rsidR="00BC6844" w:rsidRPr="00684A75" w:rsidRDefault="00BC6844" w:rsidP="00684A75">
      <w:pPr>
        <w:pStyle w:val="Listenabsatz"/>
        <w:numPr>
          <w:ilvl w:val="1"/>
          <w:numId w:val="1"/>
        </w:numPr>
        <w:rPr>
          <w:color w:val="FF0000"/>
        </w:rPr>
      </w:pPr>
      <w:r w:rsidRPr="00684A75">
        <w:rPr>
          <w:color w:val="FF0000"/>
        </w:rPr>
        <w:t>Bernburger Straße xx, 06366 Köthen</w:t>
      </w:r>
    </w:p>
    <w:p w:rsidR="00BC6844" w:rsidRPr="00684A75" w:rsidRDefault="00BC6844" w:rsidP="00684A75">
      <w:pPr>
        <w:pStyle w:val="Listenabsatz"/>
        <w:numPr>
          <w:ilvl w:val="2"/>
          <w:numId w:val="1"/>
        </w:numPr>
        <w:rPr>
          <w:color w:val="FF0000"/>
        </w:rPr>
      </w:pPr>
      <w:r w:rsidRPr="00684A75">
        <w:rPr>
          <w:color w:val="FF0000"/>
        </w:rPr>
        <w:t>51.754991,11.96742</w:t>
      </w:r>
    </w:p>
    <w:p w:rsidR="00BC6844" w:rsidRDefault="00BC6844" w:rsidP="00684A75">
      <w:pPr>
        <w:pStyle w:val="Listenabsatz"/>
        <w:numPr>
          <w:ilvl w:val="0"/>
          <w:numId w:val="1"/>
        </w:numPr>
      </w:pPr>
      <w:r>
        <w:t>Werkstattgebäude (Gebäude 07)</w:t>
      </w:r>
    </w:p>
    <w:p w:rsidR="00BC6844" w:rsidRPr="00684A75" w:rsidRDefault="00BC6844" w:rsidP="00684A75">
      <w:pPr>
        <w:pStyle w:val="Listenabsatz"/>
        <w:numPr>
          <w:ilvl w:val="1"/>
          <w:numId w:val="1"/>
        </w:numPr>
        <w:rPr>
          <w:color w:val="FF0000"/>
        </w:rPr>
      </w:pPr>
      <w:r w:rsidRPr="00684A75">
        <w:rPr>
          <w:color w:val="FF0000"/>
        </w:rPr>
        <w:t>Fasanerieallee xx, 06366 Köthen</w:t>
      </w:r>
    </w:p>
    <w:p w:rsidR="00BC6844" w:rsidRPr="00684A75" w:rsidRDefault="00BC6844" w:rsidP="00684A75">
      <w:pPr>
        <w:pStyle w:val="Listenabsatz"/>
        <w:numPr>
          <w:ilvl w:val="2"/>
          <w:numId w:val="1"/>
        </w:numPr>
        <w:rPr>
          <w:color w:val="FF0000"/>
        </w:rPr>
      </w:pPr>
      <w:r w:rsidRPr="00684A75">
        <w:rPr>
          <w:color w:val="FF0000"/>
        </w:rPr>
        <w:t>51.754253,11.967442</w:t>
      </w:r>
    </w:p>
    <w:p w:rsidR="00BC6844" w:rsidRDefault="00BC6844" w:rsidP="00684A75">
      <w:pPr>
        <w:pStyle w:val="Listenabsatz"/>
        <w:numPr>
          <w:ilvl w:val="0"/>
          <w:numId w:val="1"/>
        </w:numPr>
      </w:pPr>
      <w:r>
        <w:t>Studentenrat, Fachschaft (Gebäude 08)</w:t>
      </w:r>
    </w:p>
    <w:p w:rsidR="00BC6844" w:rsidRPr="00684A75" w:rsidRDefault="00BC6844" w:rsidP="00684A75">
      <w:pPr>
        <w:pStyle w:val="Listenabsatz"/>
        <w:numPr>
          <w:ilvl w:val="1"/>
          <w:numId w:val="1"/>
        </w:numPr>
        <w:rPr>
          <w:color w:val="FF0000"/>
        </w:rPr>
      </w:pPr>
      <w:r w:rsidRPr="00684A75">
        <w:rPr>
          <w:color w:val="FF0000"/>
        </w:rPr>
        <w:t>Fasanerieallee xx, 06366 Köthen</w:t>
      </w:r>
    </w:p>
    <w:p w:rsidR="00BC6844" w:rsidRDefault="00BC6844" w:rsidP="00684A75">
      <w:pPr>
        <w:pStyle w:val="Listenabsatz"/>
        <w:numPr>
          <w:ilvl w:val="2"/>
          <w:numId w:val="1"/>
        </w:numPr>
      </w:pPr>
      <w:r w:rsidRPr="00684A75">
        <w:rPr>
          <w:color w:val="FF0000"/>
        </w:rPr>
        <w:t>51.75413,11.967817</w:t>
      </w:r>
    </w:p>
    <w:p w:rsidR="00BC6844" w:rsidRDefault="00BC6844" w:rsidP="00684A75">
      <w:pPr>
        <w:pStyle w:val="Listenabsatz"/>
        <w:numPr>
          <w:ilvl w:val="0"/>
          <w:numId w:val="1"/>
        </w:numPr>
      </w:pPr>
      <w:r>
        <w:t>Elektrotechniklabor (Gebäude 13)</w:t>
      </w:r>
    </w:p>
    <w:p w:rsidR="00BC6844" w:rsidRPr="00684A75" w:rsidRDefault="00461825" w:rsidP="00684A75">
      <w:pPr>
        <w:pStyle w:val="Listenabsatz"/>
        <w:numPr>
          <w:ilvl w:val="1"/>
          <w:numId w:val="1"/>
        </w:numPr>
        <w:rPr>
          <w:color w:val="FF0000"/>
        </w:rPr>
      </w:pPr>
      <w:r w:rsidRPr="00684A75">
        <w:rPr>
          <w:color w:val="FF0000"/>
        </w:rPr>
        <w:t>Joachimallee</w:t>
      </w:r>
      <w:r w:rsidR="00BC6844" w:rsidRPr="00684A75">
        <w:rPr>
          <w:color w:val="FF0000"/>
        </w:rPr>
        <w:t xml:space="preserve"> xx, 06366 Köthen</w:t>
      </w:r>
    </w:p>
    <w:p w:rsidR="00BC6844" w:rsidRPr="00684A75" w:rsidRDefault="00461825" w:rsidP="00684A75">
      <w:pPr>
        <w:pStyle w:val="Listenabsatz"/>
        <w:numPr>
          <w:ilvl w:val="2"/>
          <w:numId w:val="1"/>
        </w:numPr>
        <w:rPr>
          <w:color w:val="FF0000"/>
        </w:rPr>
      </w:pPr>
      <w:r w:rsidRPr="00684A75">
        <w:rPr>
          <w:color w:val="FF0000"/>
        </w:rPr>
        <w:t>51.753951,11.9686</w:t>
      </w:r>
    </w:p>
    <w:p w:rsidR="00BC6844" w:rsidRDefault="00BC6844" w:rsidP="00684A75">
      <w:pPr>
        <w:pStyle w:val="Listenabsatz"/>
        <w:numPr>
          <w:ilvl w:val="0"/>
          <w:numId w:val="1"/>
        </w:numPr>
      </w:pPr>
      <w:r>
        <w:t>Dekanat FB 5, Sprachenzentrum, Studienkolleg (Gebäude 23)</w:t>
      </w:r>
    </w:p>
    <w:p w:rsidR="00BC6844" w:rsidRDefault="00BC6844" w:rsidP="00684A75">
      <w:pPr>
        <w:pStyle w:val="Listenabsatz"/>
        <w:numPr>
          <w:ilvl w:val="1"/>
          <w:numId w:val="1"/>
        </w:numPr>
      </w:pPr>
      <w:r>
        <w:t>Lohmannstraße 23, 06366 Köthen</w:t>
      </w:r>
    </w:p>
    <w:p w:rsidR="00461825" w:rsidRDefault="00BF250D" w:rsidP="00684A75">
      <w:pPr>
        <w:pStyle w:val="Listenabsatz"/>
        <w:numPr>
          <w:ilvl w:val="2"/>
          <w:numId w:val="1"/>
        </w:numPr>
      </w:pPr>
      <w:r>
        <w:rPr>
          <w:b/>
          <w:bCs/>
        </w:rPr>
        <w:t>51.7461145, 11.9843346</w:t>
      </w:r>
    </w:p>
    <w:p w:rsidR="00461825" w:rsidRDefault="00461825" w:rsidP="00684A75">
      <w:pPr>
        <w:pStyle w:val="Listenabsatz"/>
        <w:numPr>
          <w:ilvl w:val="0"/>
          <w:numId w:val="1"/>
        </w:numPr>
      </w:pPr>
      <w:r>
        <w:t>Technologiezentrum Köthen</w:t>
      </w:r>
    </w:p>
    <w:p w:rsidR="00461825" w:rsidRPr="00684A75" w:rsidRDefault="00461825" w:rsidP="00684A75">
      <w:pPr>
        <w:pStyle w:val="Listenabsatz"/>
        <w:numPr>
          <w:ilvl w:val="1"/>
          <w:numId w:val="1"/>
        </w:numPr>
        <w:rPr>
          <w:color w:val="FF0000"/>
        </w:rPr>
      </w:pPr>
      <w:r w:rsidRPr="00684A75">
        <w:rPr>
          <w:color w:val="FF0000"/>
        </w:rPr>
        <w:t>Fasanerieallee xx, 06366 Köthen</w:t>
      </w:r>
    </w:p>
    <w:p w:rsidR="00461825" w:rsidRPr="00684A75" w:rsidRDefault="00461825" w:rsidP="00684A75">
      <w:pPr>
        <w:pStyle w:val="Listenabsatz"/>
        <w:numPr>
          <w:ilvl w:val="2"/>
          <w:numId w:val="1"/>
        </w:numPr>
        <w:rPr>
          <w:color w:val="FF0000"/>
        </w:rPr>
      </w:pPr>
      <w:r w:rsidRPr="00684A75">
        <w:rPr>
          <w:color w:val="FF0000"/>
        </w:rPr>
        <w:t>51.753818,11.963939</w:t>
      </w:r>
    </w:p>
    <w:p w:rsidR="00461825" w:rsidRDefault="00461825" w:rsidP="00684A75">
      <w:pPr>
        <w:pStyle w:val="Listenabsatz"/>
        <w:numPr>
          <w:ilvl w:val="0"/>
          <w:numId w:val="1"/>
        </w:numPr>
      </w:pPr>
      <w:r>
        <w:t>Sporthalle</w:t>
      </w:r>
    </w:p>
    <w:p w:rsidR="00461825" w:rsidRDefault="00461825" w:rsidP="00684A75">
      <w:pPr>
        <w:pStyle w:val="Listenabsatz"/>
        <w:numPr>
          <w:ilvl w:val="1"/>
          <w:numId w:val="1"/>
        </w:numPr>
      </w:pPr>
      <w:proofErr w:type="spellStart"/>
      <w:r>
        <w:t>Antoinettenstraße</w:t>
      </w:r>
      <w:proofErr w:type="spellEnd"/>
      <w:r>
        <w:t xml:space="preserve"> 34, 06366 Köthen</w:t>
      </w:r>
    </w:p>
    <w:p w:rsidR="00461825" w:rsidRDefault="00BF250D" w:rsidP="00684A75">
      <w:pPr>
        <w:pStyle w:val="Listenabsatz"/>
        <w:numPr>
          <w:ilvl w:val="2"/>
          <w:numId w:val="1"/>
        </w:numPr>
      </w:pPr>
      <w:r>
        <w:rPr>
          <w:b/>
          <w:bCs/>
        </w:rPr>
        <w:t>51.7540844, 11.9645339</w:t>
      </w:r>
    </w:p>
    <w:p w:rsidR="00BC6844" w:rsidRDefault="00461825" w:rsidP="00684A75">
      <w:pPr>
        <w:pStyle w:val="Listenabsatz"/>
        <w:numPr>
          <w:ilvl w:val="0"/>
          <w:numId w:val="1"/>
        </w:numPr>
      </w:pPr>
      <w:r>
        <w:t xml:space="preserve">Mensa </w:t>
      </w:r>
      <w:proofErr w:type="spellStart"/>
      <w:r>
        <w:t>Hauptkampus</w:t>
      </w:r>
      <w:proofErr w:type="spellEnd"/>
    </w:p>
    <w:p w:rsidR="00461825" w:rsidRDefault="00461825" w:rsidP="00684A75">
      <w:pPr>
        <w:pStyle w:val="Listenabsatz"/>
        <w:numPr>
          <w:ilvl w:val="1"/>
          <w:numId w:val="1"/>
        </w:numPr>
      </w:pPr>
      <w:r>
        <w:t xml:space="preserve">Fasanerieallee </w:t>
      </w:r>
      <w:r w:rsidR="005B2C9B">
        <w:t>1a</w:t>
      </w:r>
      <w:r>
        <w:t>, 06366 Köthen</w:t>
      </w:r>
    </w:p>
    <w:p w:rsidR="00461825" w:rsidRDefault="005B2C9B" w:rsidP="00684A75">
      <w:pPr>
        <w:pStyle w:val="Listenabsatz"/>
        <w:numPr>
          <w:ilvl w:val="2"/>
          <w:numId w:val="1"/>
        </w:numPr>
      </w:pPr>
      <w:r>
        <w:rPr>
          <w:b/>
          <w:bCs/>
        </w:rPr>
        <w:t>51.7539986, 11.9664018</w:t>
      </w:r>
    </w:p>
    <w:p w:rsidR="00461825" w:rsidRDefault="00461825" w:rsidP="00684A75">
      <w:pPr>
        <w:pStyle w:val="Listenabsatz"/>
        <w:numPr>
          <w:ilvl w:val="0"/>
          <w:numId w:val="1"/>
        </w:numPr>
      </w:pPr>
      <w:r>
        <w:t>Mensa Lohmannstraße</w:t>
      </w:r>
    </w:p>
    <w:p w:rsidR="00461825" w:rsidRDefault="00461825" w:rsidP="00684A75">
      <w:pPr>
        <w:pStyle w:val="Listenabsatz"/>
        <w:numPr>
          <w:ilvl w:val="1"/>
          <w:numId w:val="1"/>
        </w:numPr>
      </w:pPr>
      <w:r>
        <w:t>Lohmannstraße 23, 06366 Köthen</w:t>
      </w:r>
    </w:p>
    <w:p w:rsidR="00C5747D" w:rsidRDefault="00BF250D" w:rsidP="00C5747D">
      <w:pPr>
        <w:pStyle w:val="Listenabsatz"/>
        <w:numPr>
          <w:ilvl w:val="2"/>
          <w:numId w:val="1"/>
        </w:numPr>
      </w:pPr>
      <w:r>
        <w:rPr>
          <w:b/>
          <w:bCs/>
        </w:rPr>
        <w:t>51.7461145, 11.9843346</w:t>
      </w:r>
      <w:r w:rsidR="00C5747D" w:rsidRPr="00C5747D">
        <w:rPr>
          <w:bCs/>
        </w:rPr>
        <w:t xml:space="preserve"> </w:t>
      </w:r>
    </w:p>
    <w:p w:rsidR="00461825" w:rsidRDefault="00BF250D" w:rsidP="00684A75">
      <w:r>
        <w:t>Noch offen: diverse Straßen und Hausnummern, Wohnheime, Praktikums und Forschungshalle</w:t>
      </w:r>
    </w:p>
    <w:p w:rsidR="00BF250D" w:rsidRDefault="00BF250D" w:rsidP="00684A75">
      <w:r>
        <w:br w:type="page"/>
      </w:r>
    </w:p>
    <w:p w:rsidR="00BF250D" w:rsidRPr="00B525CD" w:rsidRDefault="009D2DF4" w:rsidP="00684A75">
      <w:pPr>
        <w:rPr>
          <w:sz w:val="24"/>
          <w:szCs w:val="24"/>
        </w:rPr>
      </w:pPr>
      <w:r w:rsidRPr="00B525CD">
        <w:rPr>
          <w:sz w:val="24"/>
          <w:szCs w:val="24"/>
        </w:rPr>
        <w:t>Öffentliche Verkehrsmittel:</w:t>
      </w:r>
    </w:p>
    <w:p w:rsidR="009D2DF4" w:rsidRDefault="009D2DF4" w:rsidP="00684A75">
      <w:pPr>
        <w:pStyle w:val="Listenabsatz"/>
        <w:numPr>
          <w:ilvl w:val="0"/>
          <w:numId w:val="3"/>
        </w:numPr>
        <w:tabs>
          <w:tab w:val="left" w:pos="709"/>
        </w:tabs>
        <w:ind w:hanging="1852"/>
      </w:pPr>
      <w:r>
        <w:t>Vetter Busunternehmen, aktueller Fahrplan für Köthen und Umland</w:t>
      </w:r>
    </w:p>
    <w:p w:rsidR="009D2DF4" w:rsidRDefault="009D2DF4" w:rsidP="00684A75">
      <w:pPr>
        <w:ind w:firstLine="708"/>
      </w:pPr>
      <w:hyperlink r:id="rId6" w:history="1">
        <w:r w:rsidRPr="00596846">
          <w:rPr>
            <w:rStyle w:val="Hyperlink"/>
          </w:rPr>
          <w:t>http://www.vetter-bus.de/fahrplan/?UNTERNEHMEN=RVK</w:t>
        </w:r>
      </w:hyperlink>
    </w:p>
    <w:p w:rsidR="009D2DF4" w:rsidRDefault="009D2DF4" w:rsidP="00684A75">
      <w:pPr>
        <w:pStyle w:val="Listenabsatz"/>
        <w:numPr>
          <w:ilvl w:val="0"/>
          <w:numId w:val="3"/>
        </w:numPr>
        <w:ind w:left="709" w:hanging="425"/>
      </w:pPr>
      <w:r>
        <w:t>Bus + Bahn</w:t>
      </w:r>
    </w:p>
    <w:p w:rsidR="009D2DF4" w:rsidRDefault="009D2DF4" w:rsidP="00684A75">
      <w:pPr>
        <w:ind w:left="708"/>
      </w:pPr>
      <w:hyperlink r:id="rId7" w:history="1">
        <w:r w:rsidRPr="00596846">
          <w:rPr>
            <w:rStyle w:val="Hyperlink"/>
          </w:rPr>
          <w:t>http://www.koethen-anhalt.de/de/bus-bahn.html</w:t>
        </w:r>
      </w:hyperlink>
    </w:p>
    <w:p w:rsidR="009D2DF4" w:rsidRDefault="00F11D9D" w:rsidP="00684A75">
      <w:pPr>
        <w:pStyle w:val="Listenabsatz"/>
        <w:numPr>
          <w:ilvl w:val="0"/>
          <w:numId w:val="3"/>
        </w:numPr>
        <w:ind w:left="709" w:hanging="425"/>
        <w:contextualSpacing w:val="0"/>
      </w:pPr>
      <w:r>
        <w:t>Deutsche Bahn</w:t>
      </w:r>
    </w:p>
    <w:p w:rsidR="00684A75" w:rsidRDefault="00F11D9D" w:rsidP="00684A75">
      <w:pPr>
        <w:pStyle w:val="Listenabsatz"/>
        <w:ind w:left="709"/>
        <w:contextualSpacing w:val="0"/>
        <w:rPr>
          <w:lang w:val="en-US"/>
        </w:rPr>
      </w:pPr>
      <w:hyperlink r:id="rId8" w:history="1">
        <w:r w:rsidRPr="00F11D9D">
          <w:rPr>
            <w:rStyle w:val="Hyperlink"/>
            <w:lang w:val="en-US"/>
          </w:rPr>
          <w:t>http://www.bahn.de/p/view/index.shtml</w:t>
        </w:r>
      </w:hyperlink>
      <w:r w:rsidR="00242EDD">
        <w:rPr>
          <w:lang w:val="en-US"/>
        </w:rPr>
        <w:t>, APP: DB Navigator</w:t>
      </w:r>
    </w:p>
    <w:p w:rsidR="00242EDD" w:rsidRDefault="00242EDD" w:rsidP="00684A75">
      <w:pPr>
        <w:pStyle w:val="Listenabsatz"/>
        <w:numPr>
          <w:ilvl w:val="0"/>
          <w:numId w:val="3"/>
        </w:numPr>
        <w:ind w:left="709" w:hanging="425"/>
        <w:contextualSpacing w:val="0"/>
        <w:rPr>
          <w:lang w:val="en-US"/>
        </w:rPr>
      </w:pPr>
      <w:r>
        <w:rPr>
          <w:lang w:val="en-US"/>
        </w:rPr>
        <w:t>Taxi</w:t>
      </w:r>
    </w:p>
    <w:p w:rsidR="00E7041E" w:rsidRDefault="00242EDD" w:rsidP="00684A75">
      <w:pPr>
        <w:pStyle w:val="Listenabsatz"/>
        <w:numPr>
          <w:ilvl w:val="1"/>
          <w:numId w:val="3"/>
        </w:numPr>
        <w:ind w:left="1417" w:hanging="425"/>
      </w:pPr>
      <w:r w:rsidRPr="00242EDD">
        <w:t xml:space="preserve">City Fahrdienst Köthen </w:t>
      </w:r>
    </w:p>
    <w:p w:rsidR="00242EDD" w:rsidRDefault="00242EDD" w:rsidP="00684A75">
      <w:pPr>
        <w:pStyle w:val="Listenabsatz"/>
        <w:numPr>
          <w:ilvl w:val="2"/>
          <w:numId w:val="3"/>
        </w:numPr>
      </w:pPr>
      <w:r w:rsidRPr="00242EDD">
        <w:t>(Hallesche Straße 62</w:t>
      </w:r>
      <w:r>
        <w:t>, 06366 Köthen) 034965116192</w:t>
      </w:r>
    </w:p>
    <w:p w:rsidR="00E7041E" w:rsidRDefault="00242EDD" w:rsidP="00684A75">
      <w:pPr>
        <w:pStyle w:val="Listenabsatz"/>
        <w:numPr>
          <w:ilvl w:val="1"/>
          <w:numId w:val="3"/>
        </w:numPr>
        <w:ind w:left="1418" w:hanging="425"/>
      </w:pPr>
      <w:r>
        <w:t xml:space="preserve">Eichler Frank Taxi und Transporte </w:t>
      </w:r>
    </w:p>
    <w:p w:rsidR="00242EDD" w:rsidRDefault="00242EDD" w:rsidP="00684A75">
      <w:pPr>
        <w:pStyle w:val="Listenabsatz"/>
        <w:numPr>
          <w:ilvl w:val="2"/>
          <w:numId w:val="3"/>
        </w:numPr>
      </w:pPr>
      <w:r>
        <w:t>(Bahnhofsplatz, 06366 Köthen) 0349640460</w:t>
      </w:r>
    </w:p>
    <w:p w:rsidR="00E7041E" w:rsidRDefault="00242EDD" w:rsidP="00684A75">
      <w:pPr>
        <w:pStyle w:val="Listenabsatz"/>
        <w:numPr>
          <w:ilvl w:val="1"/>
          <w:numId w:val="3"/>
        </w:numPr>
        <w:ind w:left="1418" w:hanging="425"/>
      </w:pPr>
      <w:r>
        <w:t xml:space="preserve">EUROW Taxen und Transport GmbH </w:t>
      </w:r>
    </w:p>
    <w:p w:rsidR="00242EDD" w:rsidRDefault="00E7041E" w:rsidP="00684A75">
      <w:pPr>
        <w:pStyle w:val="Listenabsatz"/>
        <w:numPr>
          <w:ilvl w:val="2"/>
          <w:numId w:val="3"/>
        </w:numPr>
      </w:pPr>
      <w:r>
        <w:t>(</w:t>
      </w:r>
      <w:r w:rsidR="00242EDD">
        <w:t>Dorfstraße 35, 06366 Köthen) 03496557788</w:t>
      </w:r>
    </w:p>
    <w:p w:rsidR="00E7041E" w:rsidRDefault="00242EDD" w:rsidP="00684A75">
      <w:pPr>
        <w:pStyle w:val="Listenabsatz"/>
        <w:numPr>
          <w:ilvl w:val="1"/>
          <w:numId w:val="3"/>
        </w:numPr>
        <w:ind w:left="1418" w:hanging="425"/>
      </w:pPr>
      <w:proofErr w:type="spellStart"/>
      <w:r>
        <w:t>Hauptmannl</w:t>
      </w:r>
      <w:proofErr w:type="spellEnd"/>
      <w:r>
        <w:t xml:space="preserve"> Ingolf Taxi </w:t>
      </w:r>
    </w:p>
    <w:p w:rsidR="00242EDD" w:rsidRDefault="00242EDD" w:rsidP="00684A75">
      <w:pPr>
        <w:pStyle w:val="Listenabsatz"/>
        <w:numPr>
          <w:ilvl w:val="2"/>
          <w:numId w:val="3"/>
        </w:numPr>
      </w:pPr>
      <w:r>
        <w:t>(Hugo-Junkers-Straße 64e, 06366 Köthen) 03496402150</w:t>
      </w:r>
    </w:p>
    <w:p w:rsidR="00E7041E" w:rsidRDefault="00242EDD" w:rsidP="00684A75">
      <w:pPr>
        <w:pStyle w:val="Listenabsatz"/>
        <w:numPr>
          <w:ilvl w:val="1"/>
          <w:numId w:val="3"/>
        </w:numPr>
        <w:ind w:left="1418" w:hanging="425"/>
      </w:pPr>
      <w:r>
        <w:t xml:space="preserve">Personenbeförderung und Fahrservice </w:t>
      </w:r>
    </w:p>
    <w:p w:rsidR="00242EDD" w:rsidRDefault="00242EDD" w:rsidP="00684A75">
      <w:pPr>
        <w:pStyle w:val="Listenabsatz"/>
        <w:numPr>
          <w:ilvl w:val="2"/>
          <w:numId w:val="3"/>
        </w:numPr>
      </w:pPr>
      <w:r>
        <w:t xml:space="preserve">(Dr.-Krause-Straße 15, 06366 Köthen) </w:t>
      </w:r>
      <w:r w:rsidR="00B525CD">
        <w:t>03496</w:t>
      </w:r>
      <w:r>
        <w:t>402150</w:t>
      </w:r>
    </w:p>
    <w:p w:rsidR="00E7041E" w:rsidRDefault="00242EDD" w:rsidP="00684A75">
      <w:pPr>
        <w:pStyle w:val="Listenabsatz"/>
        <w:numPr>
          <w:ilvl w:val="1"/>
          <w:numId w:val="3"/>
        </w:numPr>
        <w:ind w:left="1418" w:hanging="425"/>
      </w:pPr>
      <w:r>
        <w:t xml:space="preserve">Schreiner Udo Miet- und Krankenfahrten </w:t>
      </w:r>
    </w:p>
    <w:p w:rsidR="00242EDD" w:rsidRDefault="00242EDD" w:rsidP="00684A75">
      <w:pPr>
        <w:pStyle w:val="Listenabsatz"/>
        <w:numPr>
          <w:ilvl w:val="2"/>
          <w:numId w:val="3"/>
        </w:numPr>
      </w:pPr>
      <w:r>
        <w:t>(Jürgenweg 20c</w:t>
      </w:r>
      <w:r w:rsidR="00B525CD">
        <w:t>, 06366 Köthen) 03496557754</w:t>
      </w:r>
    </w:p>
    <w:p w:rsidR="00E7041E" w:rsidRDefault="00B525CD" w:rsidP="00684A75">
      <w:pPr>
        <w:pStyle w:val="Listenabsatz"/>
        <w:numPr>
          <w:ilvl w:val="1"/>
          <w:numId w:val="3"/>
        </w:numPr>
        <w:ind w:left="1418" w:hanging="425"/>
      </w:pPr>
      <w:r>
        <w:t xml:space="preserve">Tannhäuser Taxibetrieb </w:t>
      </w:r>
    </w:p>
    <w:p w:rsidR="00B525CD" w:rsidRDefault="00B525CD" w:rsidP="00684A75">
      <w:pPr>
        <w:pStyle w:val="Listenabsatz"/>
        <w:numPr>
          <w:ilvl w:val="2"/>
          <w:numId w:val="3"/>
        </w:numPr>
      </w:pPr>
      <w:r>
        <w:t>(</w:t>
      </w:r>
      <w:proofErr w:type="spellStart"/>
      <w:r>
        <w:t>Ascherslebener</w:t>
      </w:r>
      <w:proofErr w:type="spellEnd"/>
      <w:r>
        <w:t xml:space="preserve"> Allee 6, 06366 Köthen) 03496553395</w:t>
      </w:r>
    </w:p>
    <w:p w:rsidR="00B525CD" w:rsidRDefault="008B30C9" w:rsidP="00684A75">
      <w:pPr>
        <w:rPr>
          <w:sz w:val="24"/>
          <w:szCs w:val="24"/>
        </w:rPr>
      </w:pPr>
      <w:r w:rsidRPr="008B30C9">
        <w:rPr>
          <w:sz w:val="24"/>
          <w:szCs w:val="24"/>
        </w:rPr>
        <w:t>Ämter</w:t>
      </w:r>
      <w:r w:rsidR="00FC2F97">
        <w:rPr>
          <w:sz w:val="24"/>
          <w:szCs w:val="24"/>
        </w:rPr>
        <w:t>, Krankenhaus und Agentur für Arbeit</w:t>
      </w:r>
      <w:r w:rsidRPr="008B30C9">
        <w:rPr>
          <w:sz w:val="24"/>
          <w:szCs w:val="24"/>
        </w:rPr>
        <w:t>:</w:t>
      </w:r>
    </w:p>
    <w:p w:rsidR="008B30C9" w:rsidRDefault="00F67C08" w:rsidP="00684A75">
      <w:pPr>
        <w:pStyle w:val="Listenabsatz"/>
        <w:numPr>
          <w:ilvl w:val="0"/>
          <w:numId w:val="3"/>
        </w:numPr>
        <w:ind w:left="709" w:hanging="425"/>
      </w:pPr>
      <w:r>
        <w:t xml:space="preserve">Stadt Köthen (Anhalt) - </w:t>
      </w:r>
      <w:r w:rsidR="00E7041E">
        <w:t xml:space="preserve">Stadtverwaltung Köthen </w:t>
      </w:r>
    </w:p>
    <w:p w:rsidR="00E7041E" w:rsidRDefault="00E7041E" w:rsidP="00684A75">
      <w:pPr>
        <w:pStyle w:val="Listenabsatz"/>
        <w:numPr>
          <w:ilvl w:val="2"/>
          <w:numId w:val="3"/>
        </w:numPr>
      </w:pPr>
      <w:r>
        <w:t>Markstraße 1-3, 06366 Köthen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51.75169, 11.97424</w:t>
      </w:r>
    </w:p>
    <w:p w:rsidR="00E7041E" w:rsidRDefault="00F67C08" w:rsidP="00684A75">
      <w:pPr>
        <w:pStyle w:val="Listenabsatz"/>
        <w:numPr>
          <w:ilvl w:val="0"/>
          <w:numId w:val="3"/>
        </w:numPr>
        <w:ind w:left="709" w:hanging="425"/>
      </w:pPr>
      <w:r>
        <w:t xml:space="preserve">Stadt Köthen (Anhalt) - </w:t>
      </w:r>
      <w:r w:rsidR="00E7041E">
        <w:t>Einwohnermeldeamt Köthen</w:t>
      </w:r>
    </w:p>
    <w:p w:rsidR="00E7041E" w:rsidRDefault="00E7041E" w:rsidP="00684A75">
      <w:pPr>
        <w:pStyle w:val="Listenabsatz"/>
        <w:numPr>
          <w:ilvl w:val="2"/>
          <w:numId w:val="3"/>
        </w:numPr>
      </w:pPr>
      <w:r>
        <w:t>Wallstraße 1-5, 06366 Köthen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51.74958, 11.97276</w:t>
      </w:r>
    </w:p>
    <w:p w:rsidR="00F67C08" w:rsidRDefault="00F67C08" w:rsidP="00684A75">
      <w:pPr>
        <w:pStyle w:val="Listenabsatz"/>
        <w:numPr>
          <w:ilvl w:val="0"/>
          <w:numId w:val="3"/>
        </w:numPr>
        <w:ind w:left="709" w:hanging="425"/>
      </w:pPr>
      <w:r>
        <w:t>Stadt Köthen (Anhalt) - Feuerwehr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t>Markstraße 1-3, 06366 Köthen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51.75169, 11.97424</w:t>
      </w:r>
    </w:p>
    <w:p w:rsidR="00F67C08" w:rsidRDefault="00F67C08" w:rsidP="00684A75">
      <w:pPr>
        <w:pStyle w:val="Listenabsatz"/>
        <w:numPr>
          <w:ilvl w:val="0"/>
          <w:numId w:val="3"/>
        </w:numPr>
        <w:ind w:left="709" w:hanging="425"/>
      </w:pPr>
      <w:r>
        <w:t>Stadt Köthen (Anhalt) - Allgemeine Verwaltung Schulen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t>Kleine Wallstraße 1-5, 06366 Köthen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51.74986, 11.97265</w:t>
      </w:r>
    </w:p>
    <w:p w:rsidR="00F67C08" w:rsidRDefault="00F67C08" w:rsidP="00684A75">
      <w:pPr>
        <w:pStyle w:val="Listenabsatz"/>
        <w:numPr>
          <w:ilvl w:val="0"/>
          <w:numId w:val="3"/>
        </w:numPr>
        <w:ind w:left="709" w:hanging="425"/>
      </w:pPr>
      <w:r>
        <w:t>Stadt Köthen (Anhalt) - Kindertagesstätten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t>Kleine Wallstraße 1-5, 06366 Köthen</w:t>
      </w:r>
    </w:p>
    <w:p w:rsidR="00F67C08" w:rsidRDefault="00F67C08" w:rsidP="00F047F1">
      <w:pPr>
        <w:pStyle w:val="Listenabsatz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51.74986, 11.97265</w:t>
      </w:r>
    </w:p>
    <w:p w:rsidR="00F047F1" w:rsidRDefault="00F047F1" w:rsidP="00F047F1">
      <w:pPr>
        <w:pStyle w:val="Listenabsatz"/>
        <w:ind w:left="709"/>
      </w:pPr>
    </w:p>
    <w:p w:rsidR="00F67C08" w:rsidRDefault="00F67C08" w:rsidP="00684A75">
      <w:pPr>
        <w:pStyle w:val="Listenabsatz"/>
        <w:numPr>
          <w:ilvl w:val="0"/>
          <w:numId w:val="3"/>
        </w:numPr>
        <w:ind w:left="709" w:hanging="425"/>
      </w:pPr>
      <w:r>
        <w:t>Agentur für Arbeit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t>Wallstraße 72-73, 06366 Köthen</w:t>
      </w:r>
    </w:p>
    <w:p w:rsidR="00F67C08" w:rsidRDefault="00F67C08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51.7504, 11.97229</w:t>
      </w:r>
    </w:p>
    <w:p w:rsidR="00FC2F97" w:rsidRDefault="00FC2F97" w:rsidP="00684A75">
      <w:pPr>
        <w:pStyle w:val="Listenabsatz"/>
        <w:numPr>
          <w:ilvl w:val="0"/>
          <w:numId w:val="3"/>
        </w:numPr>
        <w:ind w:left="709" w:hanging="425"/>
      </w:pPr>
      <w:r>
        <w:t>Krankenhaus Köthen</w:t>
      </w:r>
    </w:p>
    <w:p w:rsidR="00FC2F97" w:rsidRDefault="00FC2F97" w:rsidP="00684A75">
      <w:pPr>
        <w:pStyle w:val="Listenabsatz"/>
        <w:numPr>
          <w:ilvl w:val="2"/>
          <w:numId w:val="3"/>
        </w:numPr>
      </w:pPr>
      <w:r>
        <w:t>Hallesche Straße 29, 06366 Köthen</w:t>
      </w:r>
    </w:p>
    <w:p w:rsidR="00FC2F97" w:rsidRPr="005B2C9B" w:rsidRDefault="00FC2F97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51.7468, 11.97113</w:t>
      </w:r>
    </w:p>
    <w:p w:rsidR="005B2C9B" w:rsidRDefault="005B2C9B" w:rsidP="00684A75">
      <w:pPr>
        <w:pStyle w:val="Listenabsatz"/>
        <w:numPr>
          <w:ilvl w:val="0"/>
          <w:numId w:val="3"/>
        </w:numPr>
        <w:ind w:left="709" w:hanging="425"/>
      </w:pPr>
      <w:r>
        <w:t>BAföG</w:t>
      </w:r>
      <w:r w:rsidR="00B850B5">
        <w:t xml:space="preserve"> und Wohnplatzvermittlung</w:t>
      </w:r>
      <w:bookmarkStart w:id="0" w:name="_GoBack"/>
      <w:bookmarkEnd w:id="0"/>
    </w:p>
    <w:p w:rsidR="005B2C9B" w:rsidRDefault="005B2C9B" w:rsidP="00684A75">
      <w:pPr>
        <w:pStyle w:val="Listenabsatz"/>
        <w:numPr>
          <w:ilvl w:val="2"/>
          <w:numId w:val="3"/>
        </w:numPr>
      </w:pPr>
      <w:r>
        <w:t>Fasanerieallee 1a, 06366 Köthen</w:t>
      </w:r>
    </w:p>
    <w:p w:rsidR="005B2C9B" w:rsidRPr="005B2C9B" w:rsidRDefault="005B2C9B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51.7539986, 11.9664018</w:t>
      </w:r>
    </w:p>
    <w:p w:rsidR="00B850B5" w:rsidRDefault="00B850B5" w:rsidP="00684A75">
      <w:pPr>
        <w:pStyle w:val="Listenabsatz"/>
        <w:numPr>
          <w:ilvl w:val="0"/>
          <w:numId w:val="3"/>
        </w:numPr>
        <w:ind w:left="709" w:hanging="425"/>
      </w:pPr>
      <w:r>
        <w:t>Studentenwerk (Außenstelle Köthen)</w:t>
      </w:r>
    </w:p>
    <w:p w:rsidR="00B850B5" w:rsidRDefault="00B850B5" w:rsidP="00684A75">
      <w:pPr>
        <w:pStyle w:val="Listenabsatz"/>
        <w:numPr>
          <w:ilvl w:val="2"/>
          <w:numId w:val="3"/>
        </w:numPr>
      </w:pPr>
      <w:r>
        <w:t>Fasanerieallee 1a, 06366 Köthen</w:t>
      </w:r>
    </w:p>
    <w:p w:rsidR="00B850B5" w:rsidRPr="005B2C9B" w:rsidRDefault="00B850B5" w:rsidP="00684A75">
      <w:pPr>
        <w:pStyle w:val="Listenabsatz"/>
        <w:numPr>
          <w:ilvl w:val="2"/>
          <w:numId w:val="3"/>
        </w:numPr>
      </w:pPr>
      <w:r>
        <w:rPr>
          <w:b/>
          <w:bCs/>
        </w:rPr>
        <w:t>51.7539986, 11.9664018</w:t>
      </w:r>
    </w:p>
    <w:p w:rsidR="006320E0" w:rsidRDefault="006320E0" w:rsidP="00684A75">
      <w:pPr>
        <w:rPr>
          <w:sz w:val="24"/>
          <w:szCs w:val="24"/>
        </w:rPr>
      </w:pPr>
      <w:r w:rsidRPr="006320E0">
        <w:rPr>
          <w:sz w:val="24"/>
          <w:szCs w:val="24"/>
        </w:rPr>
        <w:t>Bar</w:t>
      </w:r>
    </w:p>
    <w:p w:rsidR="006320E0" w:rsidRDefault="006320E0" w:rsidP="00684A75">
      <w:pPr>
        <w:pStyle w:val="Listenabsatz"/>
        <w:numPr>
          <w:ilvl w:val="0"/>
          <w:numId w:val="5"/>
        </w:numPr>
      </w:pPr>
      <w:r w:rsidRPr="006320E0">
        <w:t xml:space="preserve">Paradise Inn – Cocktail &amp; </w:t>
      </w:r>
      <w:proofErr w:type="spellStart"/>
      <w:r w:rsidRPr="006320E0">
        <w:t>Cafe</w:t>
      </w:r>
      <w:proofErr w:type="spellEnd"/>
      <w:r w:rsidRPr="006320E0">
        <w:t xml:space="preserve"> Bar</w:t>
      </w:r>
    </w:p>
    <w:p w:rsidR="006320E0" w:rsidRDefault="006320E0" w:rsidP="00684A75">
      <w:pPr>
        <w:pStyle w:val="Listenabsatz"/>
        <w:numPr>
          <w:ilvl w:val="1"/>
          <w:numId w:val="5"/>
        </w:numPr>
      </w:pPr>
      <w:r>
        <w:t>Weintraubenstraße 14, 06366 Köthen</w:t>
      </w:r>
    </w:p>
    <w:p w:rsidR="006320E0" w:rsidRPr="006320E0" w:rsidRDefault="006320E0" w:rsidP="00684A75">
      <w:pPr>
        <w:pStyle w:val="Listenabsatz"/>
        <w:numPr>
          <w:ilvl w:val="1"/>
          <w:numId w:val="5"/>
        </w:numPr>
      </w:pPr>
      <w:r>
        <w:rPr>
          <w:b/>
          <w:bCs/>
        </w:rPr>
        <w:t>51.7515261, 11.981462</w:t>
      </w:r>
    </w:p>
    <w:p w:rsidR="006320E0" w:rsidRDefault="006320E0" w:rsidP="00684A75">
      <w:pPr>
        <w:rPr>
          <w:sz w:val="24"/>
          <w:szCs w:val="24"/>
        </w:rPr>
      </w:pPr>
      <w:r>
        <w:rPr>
          <w:sz w:val="24"/>
          <w:szCs w:val="24"/>
        </w:rPr>
        <w:t>Essen</w:t>
      </w:r>
    </w:p>
    <w:p w:rsidR="006320E0" w:rsidRDefault="00CE7D3F" w:rsidP="00684A75">
      <w:pPr>
        <w:pStyle w:val="Listenabsatz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Dilan</w:t>
      </w:r>
      <w:proofErr w:type="spellEnd"/>
      <w:r>
        <w:rPr>
          <w:sz w:val="24"/>
          <w:szCs w:val="24"/>
        </w:rPr>
        <w:t xml:space="preserve"> Döner Köthen</w:t>
      </w:r>
    </w:p>
    <w:p w:rsidR="006320E0" w:rsidRDefault="00CE7D3F" w:rsidP="00684A7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Weintraubenstraße 23</w:t>
      </w:r>
      <w:r w:rsidR="006320E0">
        <w:rPr>
          <w:sz w:val="24"/>
          <w:szCs w:val="24"/>
        </w:rPr>
        <w:t>, 06366 Köthen</w:t>
      </w:r>
    </w:p>
    <w:p w:rsidR="00A7581D" w:rsidRDefault="00CE7D3F" w:rsidP="00684A7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</w:rPr>
        <w:t>51.7517751, 11.9822303</w:t>
      </w:r>
    </w:p>
    <w:p w:rsidR="00A7581D" w:rsidRDefault="00A7581D" w:rsidP="00684A75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Rostbratwurstgrill</w:t>
      </w:r>
    </w:p>
    <w:p w:rsidR="00A7581D" w:rsidRDefault="00A7581D" w:rsidP="00684A7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Leopoldstraße 67a, 06366 Köthen</w:t>
      </w:r>
    </w:p>
    <w:p w:rsidR="00A7581D" w:rsidRPr="006320E0" w:rsidRDefault="00A7581D" w:rsidP="00684A75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b/>
          <w:bCs/>
        </w:rPr>
        <w:t>51.75646, 11.98537</w:t>
      </w:r>
    </w:p>
    <w:p w:rsidR="006320E0" w:rsidRDefault="006320E0" w:rsidP="00684A75">
      <w:pPr>
        <w:rPr>
          <w:sz w:val="24"/>
          <w:szCs w:val="24"/>
        </w:rPr>
      </w:pPr>
      <w:r>
        <w:rPr>
          <w:sz w:val="24"/>
          <w:szCs w:val="24"/>
        </w:rPr>
        <w:t>Club</w:t>
      </w:r>
    </w:p>
    <w:p w:rsidR="006320E0" w:rsidRPr="006320E0" w:rsidRDefault="006320E0" w:rsidP="00684A75">
      <w:pPr>
        <w:pStyle w:val="Listenabsatz"/>
        <w:numPr>
          <w:ilvl w:val="0"/>
          <w:numId w:val="4"/>
        </w:numPr>
      </w:pPr>
      <w:r w:rsidRPr="006320E0">
        <w:t>Lackfabrik Köthen</w:t>
      </w:r>
    </w:p>
    <w:p w:rsidR="006320E0" w:rsidRDefault="006320E0" w:rsidP="00684A75">
      <w:pPr>
        <w:pStyle w:val="Listenabsatz"/>
        <w:numPr>
          <w:ilvl w:val="1"/>
          <w:numId w:val="4"/>
        </w:numPr>
      </w:pPr>
      <w:r w:rsidRPr="006320E0">
        <w:t>Augustenstraße 44, 06366 Köthen</w:t>
      </w:r>
    </w:p>
    <w:p w:rsidR="006320E0" w:rsidRDefault="006320E0" w:rsidP="00684A75">
      <w:pPr>
        <w:pStyle w:val="Listenabsatz"/>
        <w:numPr>
          <w:ilvl w:val="1"/>
          <w:numId w:val="4"/>
        </w:numPr>
      </w:pPr>
      <w:r>
        <w:rPr>
          <w:b/>
          <w:bCs/>
        </w:rPr>
        <w:t>51.7571668, 11.9824462</w:t>
      </w:r>
    </w:p>
    <w:p w:rsidR="006320E0" w:rsidRDefault="006320E0" w:rsidP="00684A75">
      <w:pPr>
        <w:pStyle w:val="Listenabsatz"/>
        <w:numPr>
          <w:ilvl w:val="0"/>
          <w:numId w:val="4"/>
        </w:numPr>
      </w:pPr>
      <w:r>
        <w:t>Mensakeller Köthen</w:t>
      </w:r>
    </w:p>
    <w:p w:rsidR="006320E0" w:rsidRDefault="006320E0" w:rsidP="00684A75">
      <w:pPr>
        <w:pStyle w:val="Listenabsatz"/>
        <w:numPr>
          <w:ilvl w:val="1"/>
          <w:numId w:val="4"/>
        </w:numPr>
      </w:pPr>
      <w:r>
        <w:t>Fasanerieallee 1a, 06366 Köthen</w:t>
      </w:r>
    </w:p>
    <w:p w:rsidR="006320E0" w:rsidRDefault="006320E0" w:rsidP="00684A75">
      <w:pPr>
        <w:pStyle w:val="Listenabsatz"/>
        <w:numPr>
          <w:ilvl w:val="1"/>
          <w:numId w:val="4"/>
        </w:numPr>
      </w:pPr>
      <w:r>
        <w:rPr>
          <w:b/>
          <w:bCs/>
        </w:rPr>
        <w:t>51.7539986, 11.9664018</w:t>
      </w:r>
    </w:p>
    <w:sectPr w:rsidR="006320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20CD"/>
    <w:multiLevelType w:val="hybridMultilevel"/>
    <w:tmpl w:val="096236CE"/>
    <w:lvl w:ilvl="0" w:tplc="04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2DE85D9F"/>
    <w:multiLevelType w:val="hybridMultilevel"/>
    <w:tmpl w:val="E2F0C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D3655"/>
    <w:multiLevelType w:val="hybridMultilevel"/>
    <w:tmpl w:val="F148F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C6DC5"/>
    <w:multiLevelType w:val="hybridMultilevel"/>
    <w:tmpl w:val="49BE5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86C99"/>
    <w:multiLevelType w:val="hybridMultilevel"/>
    <w:tmpl w:val="181EA11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75"/>
    <w:rsid w:val="00242EDD"/>
    <w:rsid w:val="00461825"/>
    <w:rsid w:val="005B2C9B"/>
    <w:rsid w:val="0060529A"/>
    <w:rsid w:val="006320E0"/>
    <w:rsid w:val="00684A75"/>
    <w:rsid w:val="008B30C9"/>
    <w:rsid w:val="009D2DF4"/>
    <w:rsid w:val="009F742A"/>
    <w:rsid w:val="00A7581D"/>
    <w:rsid w:val="00B525CD"/>
    <w:rsid w:val="00B53D3A"/>
    <w:rsid w:val="00B850B5"/>
    <w:rsid w:val="00BC6844"/>
    <w:rsid w:val="00BE5121"/>
    <w:rsid w:val="00BF250D"/>
    <w:rsid w:val="00C32875"/>
    <w:rsid w:val="00C5747D"/>
    <w:rsid w:val="00CE7D3F"/>
    <w:rsid w:val="00E7041E"/>
    <w:rsid w:val="00F047F1"/>
    <w:rsid w:val="00F11D9D"/>
    <w:rsid w:val="00F67C08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28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2D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287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D2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hn.de/p/view/index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oethen-anhalt.de/de/bus-bah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tter-bus.de/fahrplan/?UNTERNEHMEN=RV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692A7C31</Template>
  <TotalTime>0</TotalTime>
  <Pages>3</Pages>
  <Words>472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Fachbereich Informatik und Sprachen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Maurer</dc:creator>
  <cp:lastModifiedBy>Sebastian Maurer</cp:lastModifiedBy>
  <cp:revision>10</cp:revision>
  <dcterms:created xsi:type="dcterms:W3CDTF">2013-04-18T06:59:00Z</dcterms:created>
  <dcterms:modified xsi:type="dcterms:W3CDTF">2013-04-18T11:15:00Z</dcterms:modified>
</cp:coreProperties>
</file>