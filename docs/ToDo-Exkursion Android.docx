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121" w:rsidRPr="00977532" w:rsidRDefault="00977532">
      <w:pPr>
        <w:rPr>
          <w:sz w:val="28"/>
          <w:szCs w:val="28"/>
        </w:rPr>
      </w:pPr>
      <w:proofErr w:type="spellStart"/>
      <w:r w:rsidRPr="00977532">
        <w:rPr>
          <w:sz w:val="28"/>
          <w:szCs w:val="28"/>
        </w:rPr>
        <w:t>ToDo</w:t>
      </w:r>
      <w:proofErr w:type="spellEnd"/>
      <w:r w:rsidRPr="00977532">
        <w:rPr>
          <w:sz w:val="28"/>
          <w:szCs w:val="28"/>
        </w:rPr>
        <w:t>-Exkursion</w:t>
      </w:r>
    </w:p>
    <w:p w:rsidR="00977532" w:rsidRDefault="00977532" w:rsidP="0097753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Straßen und Hausnummer genau bestimmen</w:t>
      </w:r>
    </w:p>
    <w:p w:rsidR="00977532" w:rsidRDefault="00977532" w:rsidP="0097753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Gebäude</w:t>
      </w:r>
      <w:r w:rsidR="0014771F">
        <w:rPr>
          <w:sz w:val="28"/>
          <w:szCs w:val="28"/>
        </w:rPr>
        <w:t xml:space="preserve"> Hochschule</w:t>
      </w:r>
    </w:p>
    <w:p w:rsidR="00977532" w:rsidRDefault="0014771F" w:rsidP="0097753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Stadt Köthen (Amt)</w:t>
      </w:r>
    </w:p>
    <w:p w:rsidR="0014771F" w:rsidRDefault="0014771F" w:rsidP="0097753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Agentur für Arbeit</w:t>
      </w:r>
    </w:p>
    <w:p w:rsidR="0014771F" w:rsidRDefault="0014771F" w:rsidP="0097753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Feuerwehr</w:t>
      </w:r>
    </w:p>
    <w:p w:rsidR="0014771F" w:rsidRDefault="0014771F" w:rsidP="0097753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Bahnhof</w:t>
      </w:r>
    </w:p>
    <w:p w:rsidR="0014771F" w:rsidRDefault="0014771F" w:rsidP="0097753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Bars</w:t>
      </w:r>
    </w:p>
    <w:p w:rsidR="0014771F" w:rsidRDefault="0014771F" w:rsidP="0097753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Essen</w:t>
      </w:r>
      <w:bookmarkStart w:id="0" w:name="_GoBack"/>
      <w:bookmarkEnd w:id="0"/>
    </w:p>
    <w:p w:rsidR="0014771F" w:rsidRDefault="0014771F" w:rsidP="00977532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Clubs</w:t>
      </w:r>
    </w:p>
    <w:p w:rsidR="0014771F" w:rsidRDefault="0014771F" w:rsidP="0014771F">
      <w:pPr>
        <w:rPr>
          <w:sz w:val="28"/>
          <w:szCs w:val="28"/>
        </w:rPr>
      </w:pPr>
    </w:p>
    <w:p w:rsidR="0014771F" w:rsidRPr="0014771F" w:rsidRDefault="0014771F" w:rsidP="0014771F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7452995" cy="4203065"/>
            <wp:effectExtent l="0" t="0" r="0" b="698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ber Exkursionspl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99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771F" w:rsidRPr="001477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0743"/>
    <w:multiLevelType w:val="hybridMultilevel"/>
    <w:tmpl w:val="A2A87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32"/>
    <w:rsid w:val="0014771F"/>
    <w:rsid w:val="00977532"/>
    <w:rsid w:val="00BE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753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7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753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7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692A7C31</Template>
  <TotalTime>0</TotalTime>
  <Pages>1</Pages>
  <Words>20</Words>
  <Characters>129</Characters>
  <Application>Microsoft Office Word</Application>
  <DocSecurity>0</DocSecurity>
  <Lines>1</Lines>
  <Paragraphs>1</Paragraphs>
  <ScaleCrop>false</ScaleCrop>
  <Company>Fachbereich Informatik und Sprachen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Maurer</dc:creator>
  <cp:lastModifiedBy>Sebastian Maurer</cp:lastModifiedBy>
  <cp:revision>2</cp:revision>
  <dcterms:created xsi:type="dcterms:W3CDTF">2013-04-18T11:02:00Z</dcterms:created>
  <dcterms:modified xsi:type="dcterms:W3CDTF">2013-04-18T11:14:00Z</dcterms:modified>
</cp:coreProperties>
</file>